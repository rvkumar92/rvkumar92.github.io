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FCFB3" w14:textId="5B05C43D" w:rsidR="001C4A83" w:rsidRDefault="001529F6" w:rsidP="001D4878">
      <w:pPr>
        <w:pStyle w:val="Name"/>
        <w:pBdr>
          <w:top w:val="single" w:sz="4" w:space="4" w:color="auto"/>
        </w:pBdr>
        <w:outlineLvl w:val="0"/>
      </w:pPr>
      <w:sdt>
        <w:sdtPr>
          <w:rPr>
            <w:lang w:val="en-IN"/>
          </w:rPr>
          <w:alias w:val="Your Name"/>
          <w:tag w:val=""/>
          <w:id w:val="1197042864"/>
          <w:placeholder>
            <w:docPart w:val="07D027A4433E412A85BE82893B0FFE0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834B0">
            <w:rPr>
              <w:lang w:val="en-GB"/>
            </w:rPr>
            <w:t>Vijay Kumar R – JavaScript Developer</w:t>
          </w:r>
        </w:sdtContent>
      </w:sdt>
    </w:p>
    <w:tbl>
      <w:tblPr>
        <w:tblStyle w:val="ResumeTable"/>
        <w:tblW w:w="5000" w:type="pct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92"/>
        <w:gridCol w:w="272"/>
        <w:gridCol w:w="7816"/>
      </w:tblGrid>
      <w:tr w:rsidR="00AB02A7" w14:paraId="259531CC" w14:textId="77777777" w:rsidTr="00896887">
        <w:tc>
          <w:tcPr>
            <w:tcW w:w="988" w:type="pct"/>
          </w:tcPr>
          <w:p w14:paraId="377FD693" w14:textId="77777777" w:rsidR="00BC63D5" w:rsidRDefault="00BC63D5" w:rsidP="00BC63D5">
            <w:pPr>
              <w:pStyle w:val="Heading1"/>
            </w:pPr>
            <w:r w:rsidRPr="00BC63D5">
              <w:t>OBJECTIVE</w:t>
            </w:r>
          </w:p>
        </w:tc>
        <w:tc>
          <w:tcPr>
            <w:tcW w:w="135" w:type="pct"/>
          </w:tcPr>
          <w:p w14:paraId="3E57A95B" w14:textId="77777777" w:rsidR="00BC63D5" w:rsidRDefault="00BC63D5" w:rsidP="00BC63D5"/>
        </w:tc>
        <w:tc>
          <w:tcPr>
            <w:tcW w:w="3877" w:type="pct"/>
          </w:tcPr>
          <w:p w14:paraId="4408EDBD" w14:textId="77777777" w:rsidR="00BC63D5" w:rsidRDefault="00BC63D5" w:rsidP="003D5474">
            <w:pPr>
              <w:pStyle w:val="ResumeText"/>
              <w:ind w:right="567"/>
              <w:jc w:val="both"/>
            </w:pPr>
            <w:r w:rsidRPr="00BC63D5">
              <w:t>To be a part of an organization where</w:t>
            </w:r>
            <w:r w:rsidR="007A6CB0">
              <w:t xml:space="preserve"> I can exhibit my talent and to </w:t>
            </w:r>
            <w:r w:rsidRPr="00BC63D5">
              <w:t>constantly upgrade my knowledge and skills</w:t>
            </w:r>
          </w:p>
        </w:tc>
      </w:tr>
      <w:tr w:rsidR="00AB02A7" w14:paraId="22899A01" w14:textId="77777777" w:rsidTr="00896887">
        <w:tc>
          <w:tcPr>
            <w:tcW w:w="988" w:type="pct"/>
          </w:tcPr>
          <w:p w14:paraId="67A4132F" w14:textId="77777777" w:rsidR="007A6CB0" w:rsidRPr="00BC63D5" w:rsidRDefault="007A6CB0" w:rsidP="00BC63D5">
            <w:pPr>
              <w:pStyle w:val="Heading1"/>
            </w:pPr>
            <w:r w:rsidRPr="007A6CB0">
              <w:t>Summary</w:t>
            </w:r>
          </w:p>
        </w:tc>
        <w:tc>
          <w:tcPr>
            <w:tcW w:w="135" w:type="pct"/>
          </w:tcPr>
          <w:p w14:paraId="1C80D522" w14:textId="77777777" w:rsidR="007A6CB0" w:rsidRDefault="007A6CB0" w:rsidP="00BC63D5"/>
        </w:tc>
        <w:tc>
          <w:tcPr>
            <w:tcW w:w="3877" w:type="pct"/>
          </w:tcPr>
          <w:p w14:paraId="157D31C7" w14:textId="0BAE5656" w:rsidR="006251C7" w:rsidRDefault="00234F5B" w:rsidP="003D5474">
            <w:pPr>
              <w:pStyle w:val="ResumeText"/>
              <w:ind w:right="567"/>
              <w:jc w:val="both"/>
            </w:pPr>
            <w:r>
              <w:t xml:space="preserve">Currently working as </w:t>
            </w:r>
            <w:r w:rsidR="000A3BDF">
              <w:t>IT</w:t>
            </w:r>
            <w:r w:rsidR="00C82F6E">
              <w:t xml:space="preserve"> </w:t>
            </w:r>
            <w:r w:rsidR="000A3BDF">
              <w:t>A</w:t>
            </w:r>
            <w:r w:rsidR="00C82F6E">
              <w:t>nalyst</w:t>
            </w:r>
            <w:r w:rsidRPr="00234F5B">
              <w:t xml:space="preserve"> </w:t>
            </w:r>
            <w:r>
              <w:t>at</w:t>
            </w:r>
            <w:r w:rsidR="006251C7">
              <w:t xml:space="preserve"> </w:t>
            </w:r>
            <w:r w:rsidR="000A3BDF">
              <w:t>TATA Consultancy Services</w:t>
            </w:r>
            <w:r w:rsidR="006251C7">
              <w:t>.</w:t>
            </w:r>
          </w:p>
          <w:p w14:paraId="7EEB4A26" w14:textId="6CB1628E" w:rsidR="000A3BDF" w:rsidRPr="000A3BDF" w:rsidRDefault="006D73C7" w:rsidP="000A3BDF">
            <w:pPr>
              <w:pStyle w:val="ResumeText"/>
              <w:ind w:right="567"/>
              <w:jc w:val="both"/>
            </w:pPr>
            <w:r>
              <w:t xml:space="preserve">Creative web developer with </w:t>
            </w:r>
            <w:r w:rsidR="008D135D">
              <w:t xml:space="preserve">more than </w:t>
            </w:r>
            <w:r w:rsidR="000A3BDF">
              <w:t>4.5 years</w:t>
            </w:r>
            <w:r w:rsidR="00C440A0">
              <w:t xml:space="preserve"> </w:t>
            </w:r>
            <w:r w:rsidR="00AB02A7">
              <w:t>of work experience</w:t>
            </w:r>
            <w:r w:rsidR="000A3BDF">
              <w:t>.</w:t>
            </w:r>
          </w:p>
          <w:p w14:paraId="490D6933" w14:textId="2BE27092" w:rsidR="007A6CB0" w:rsidRPr="00BC63D5" w:rsidRDefault="000A3BDF" w:rsidP="000A3BDF">
            <w:pPr>
              <w:pStyle w:val="ResumeText"/>
              <w:ind w:right="567"/>
              <w:jc w:val="both"/>
            </w:pPr>
            <w:r w:rsidRPr="000A3BDF">
              <w:t xml:space="preserve">I love to program ideas that work in real world and useful for people in their business. Apart from career, love to </w:t>
            </w:r>
            <w:r>
              <w:t>take a long drive and passionate about Cricket.</w:t>
            </w:r>
            <w:r w:rsidRPr="000A3BDF">
              <w:t xml:space="preserve"> I'm </w:t>
            </w:r>
            <w:r>
              <w:t xml:space="preserve">also </w:t>
            </w:r>
            <w:r w:rsidRPr="000A3BDF">
              <w:t>an avid gamer</w:t>
            </w:r>
            <w:r>
              <w:t>.</w:t>
            </w:r>
          </w:p>
        </w:tc>
      </w:tr>
      <w:tr w:rsidR="00AB02A7" w14:paraId="1109E868" w14:textId="77777777" w:rsidTr="00896887">
        <w:tc>
          <w:tcPr>
            <w:tcW w:w="988" w:type="pct"/>
          </w:tcPr>
          <w:p w14:paraId="1AB68534" w14:textId="77777777" w:rsidR="00BC63D5" w:rsidRDefault="00BC63D5" w:rsidP="00BC63D5">
            <w:pPr>
              <w:pStyle w:val="Heading1"/>
            </w:pPr>
            <w:r>
              <w:t>Skills &amp; Abilities</w:t>
            </w:r>
          </w:p>
        </w:tc>
        <w:tc>
          <w:tcPr>
            <w:tcW w:w="135" w:type="pct"/>
          </w:tcPr>
          <w:p w14:paraId="6720E013" w14:textId="77777777" w:rsidR="00BC63D5" w:rsidRDefault="00BC63D5" w:rsidP="00BC63D5"/>
        </w:tc>
        <w:tc>
          <w:tcPr>
            <w:tcW w:w="3877" w:type="pct"/>
          </w:tcPr>
          <w:sdt>
            <w:sdtPr>
              <w:id w:val="1084486655"/>
            </w:sdtPr>
            <w:sdtEndPr/>
            <w:sdtContent>
              <w:p w14:paraId="2428014C" w14:textId="7D9A3F5B" w:rsidR="00334AA5" w:rsidRDefault="00334AA5" w:rsidP="000C3801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</w:pPr>
              </w:p>
              <w:sdt>
                <w:sdtPr>
                  <w:id w:val="-1973903857"/>
                </w:sdtPr>
                <w:sdtEndPr/>
                <w:sdtContent>
                  <w:p w14:paraId="2DC695A8" w14:textId="7D216A31" w:rsidR="002F6895" w:rsidRDefault="002F6895" w:rsidP="00F37360">
                    <w:pPr>
                      <w:pStyle w:val="ListBullet"/>
                    </w:pPr>
                    <w:r>
                      <w:t>JavaScript</w:t>
                    </w:r>
                    <w:r w:rsidR="009362C5">
                      <w:t>(ES6)</w:t>
                    </w:r>
                    <w:r>
                      <w:t>, C</w:t>
                    </w:r>
                    <w:r w:rsidR="000C2F84">
                      <w:t>S</w:t>
                    </w:r>
                    <w:r>
                      <w:t>S3, HTML5</w:t>
                    </w:r>
                    <w:r w:rsidR="00C82F6E">
                      <w:t xml:space="preserve">, Java, </w:t>
                    </w:r>
                    <w:r w:rsidR="00C82F6E" w:rsidRPr="00F765E8">
                      <w:t>Python</w:t>
                    </w:r>
                  </w:p>
                </w:sdtContent>
              </w:sdt>
              <w:sdt>
                <w:sdtPr>
                  <w:id w:val="-2031868759"/>
                </w:sdtPr>
                <w:sdtEndPr/>
                <w:sdtContent>
                  <w:p w14:paraId="366807BA" w14:textId="77777777" w:rsidR="002F6895" w:rsidRDefault="002F6895" w:rsidP="008625E5">
                    <w:pPr>
                      <w:pStyle w:val="ListBullet"/>
                      <w:spacing w:line="240" w:lineRule="auto"/>
                    </w:pPr>
                    <w:r>
                      <w:t>Frameworks &amp; Libraries</w:t>
                    </w:r>
                  </w:p>
                  <w:p w14:paraId="4FFD3F2A" w14:textId="2FA70F02" w:rsidR="0033567F" w:rsidRDefault="00C82F6E" w:rsidP="008625E5">
                    <w:pPr>
                      <w:pStyle w:val="ListBullet"/>
                      <w:numPr>
                        <w:ilvl w:val="0"/>
                        <w:numId w:val="7"/>
                      </w:numPr>
                      <w:spacing w:line="240" w:lineRule="auto"/>
                    </w:pPr>
                    <w:r>
                      <w:t xml:space="preserve">JavaScript - </w:t>
                    </w:r>
                    <w:proofErr w:type="spellStart"/>
                    <w:r w:rsidR="00F765E8" w:rsidRPr="00F765E8">
                      <w:t>ReactJS</w:t>
                    </w:r>
                    <w:proofErr w:type="spellEnd"/>
                    <w:r w:rsidR="00DF5078">
                      <w:t>,</w:t>
                    </w:r>
                    <w:r w:rsidR="008D135D">
                      <w:t xml:space="preserve"> </w:t>
                    </w:r>
                    <w:r w:rsidR="00F765E8" w:rsidRPr="00F765E8">
                      <w:t>Flux &amp; Redux</w:t>
                    </w:r>
                    <w:r w:rsidR="00F765E8">
                      <w:t>,</w:t>
                    </w:r>
                    <w:r w:rsidRPr="00F765E8">
                      <w:t xml:space="preserve"> Angular</w:t>
                    </w:r>
                    <w:r w:rsidR="000478D1">
                      <w:t>JS</w:t>
                    </w:r>
                    <w:r>
                      <w:t>,</w:t>
                    </w:r>
                    <w:r w:rsidRPr="00F765E8">
                      <w:t xml:space="preserve"> Ionic</w:t>
                    </w:r>
                    <w:r>
                      <w:t>,</w:t>
                    </w:r>
                    <w:r w:rsidR="00F765E8" w:rsidRPr="00F765E8">
                      <w:t xml:space="preserve"> </w:t>
                    </w:r>
                    <w:proofErr w:type="spellStart"/>
                    <w:r w:rsidR="00F765E8">
                      <w:t>Express</w:t>
                    </w:r>
                    <w:r w:rsidR="00626CB2">
                      <w:t>JS</w:t>
                    </w:r>
                    <w:proofErr w:type="spellEnd"/>
                    <w:r w:rsidR="00AE2DA3">
                      <w:t>,</w:t>
                    </w:r>
                    <w:r w:rsidR="00334AA5">
                      <w:t xml:space="preserve"> </w:t>
                    </w:r>
                    <w:r w:rsidR="007834B0">
                      <w:t>Node.js,</w:t>
                    </w:r>
                    <w:r w:rsidR="00AE2DA3">
                      <w:t xml:space="preserve"> </w:t>
                    </w:r>
                    <w:r w:rsidR="00234F5B">
                      <w:t>Bootstrap</w:t>
                    </w:r>
                  </w:p>
                  <w:p w14:paraId="416D0ADF" w14:textId="7943276B" w:rsidR="00234F5B" w:rsidRDefault="001529F6" w:rsidP="00C82F6E">
                    <w:pPr>
                      <w:pStyle w:val="ListBullet"/>
                      <w:numPr>
                        <w:ilvl w:val="0"/>
                        <w:numId w:val="7"/>
                      </w:numPr>
                      <w:spacing w:line="240" w:lineRule="auto"/>
                    </w:pPr>
                    <w:sdt>
                      <w:sdtPr>
                        <w:id w:val="-87467984"/>
                      </w:sdtPr>
                      <w:sdtEndPr/>
                      <w:sdtContent>
                        <w:r w:rsidR="00C82F6E" w:rsidRPr="00F765E8">
                          <w:t>Python</w:t>
                        </w:r>
                        <w:r w:rsidR="00C82F6E">
                          <w:t xml:space="preserve"> - </w:t>
                        </w:r>
                        <w:r w:rsidR="00C82F6E" w:rsidRPr="00F765E8">
                          <w:t>Flask</w:t>
                        </w:r>
                      </w:sdtContent>
                    </w:sdt>
                  </w:p>
                  <w:p w14:paraId="52047BB0" w14:textId="2BB85DD7" w:rsidR="00BC63D5" w:rsidRDefault="0033567F" w:rsidP="00C82F6E">
                    <w:pPr>
                      <w:pStyle w:val="ListBullet"/>
                      <w:spacing w:line="240" w:lineRule="auto"/>
                    </w:pPr>
                    <w:r w:rsidRPr="00856222">
                      <w:rPr>
                        <w:bCs/>
                      </w:rPr>
                      <w:t>Technologies</w:t>
                    </w:r>
                    <w:r w:rsidRPr="00856222">
                      <w:rPr>
                        <w:rStyle w:val="Strong"/>
                      </w:rPr>
                      <w:t xml:space="preserve"> </w:t>
                    </w:r>
                    <w:r w:rsidRPr="00856222">
                      <w:rPr>
                        <w:rStyle w:val="Strong"/>
                        <w:b w:val="0"/>
                      </w:rPr>
                      <w:t>used</w:t>
                    </w:r>
                    <w:r w:rsidR="00856222">
                      <w:rPr>
                        <w:rStyle w:val="Strong"/>
                        <w:b w:val="0"/>
                      </w:rPr>
                      <w:t>:</w:t>
                    </w:r>
                    <w:r w:rsidR="00856222">
                      <w:rPr>
                        <w:rStyle w:val="Strong"/>
                      </w:rPr>
                      <w:t xml:space="preserve"> </w:t>
                    </w:r>
                    <w:proofErr w:type="spellStart"/>
                    <w:r w:rsidR="00C82F6E" w:rsidRPr="00F765E8">
                      <w:t>Heroku</w:t>
                    </w:r>
                    <w:proofErr w:type="spellEnd"/>
                    <w:r w:rsidR="00C82F6E">
                      <w:rPr>
                        <w:bCs/>
                      </w:rPr>
                      <w:t xml:space="preserve">, </w:t>
                    </w:r>
                    <w:proofErr w:type="spellStart"/>
                    <w:r w:rsidR="00856222">
                      <w:t>Git</w:t>
                    </w:r>
                    <w:proofErr w:type="spellEnd"/>
                    <w:r w:rsidR="00856222">
                      <w:t xml:space="preserve">, </w:t>
                    </w:r>
                    <w:r w:rsidR="009362C5">
                      <w:t xml:space="preserve">Babel, </w:t>
                    </w:r>
                    <w:r>
                      <w:t>G</w:t>
                    </w:r>
                    <w:r w:rsidR="00390E17">
                      <w:t>ulp</w:t>
                    </w:r>
                    <w:r>
                      <w:t xml:space="preserve">, </w:t>
                    </w:r>
                    <w:proofErr w:type="spellStart"/>
                    <w:r w:rsidR="00A55010">
                      <w:t>Npm</w:t>
                    </w:r>
                    <w:proofErr w:type="spellEnd"/>
                  </w:p>
                </w:sdtContent>
              </w:sdt>
            </w:sdtContent>
          </w:sdt>
        </w:tc>
      </w:tr>
      <w:tr w:rsidR="00AB02A7" w14:paraId="326AC7CC" w14:textId="77777777" w:rsidTr="00896887">
        <w:tc>
          <w:tcPr>
            <w:tcW w:w="988" w:type="pct"/>
          </w:tcPr>
          <w:p w14:paraId="14AD6BF6" w14:textId="77777777" w:rsidR="00BC63D5" w:rsidRDefault="00BC63D5" w:rsidP="00BC63D5">
            <w:pPr>
              <w:pStyle w:val="Heading1"/>
            </w:pPr>
            <w:r>
              <w:t>Professional Experience</w:t>
            </w:r>
          </w:p>
        </w:tc>
        <w:tc>
          <w:tcPr>
            <w:tcW w:w="135" w:type="pct"/>
          </w:tcPr>
          <w:p w14:paraId="5C136A5F" w14:textId="77777777" w:rsidR="00BC63D5" w:rsidRDefault="00BC63D5" w:rsidP="00BC63D5"/>
        </w:tc>
        <w:tc>
          <w:tcPr>
            <w:tcW w:w="3877" w:type="pct"/>
          </w:tcPr>
          <w:p w14:paraId="6FE4AC94" w14:textId="699D6A4D" w:rsidR="00234F5B" w:rsidRDefault="00896887" w:rsidP="00234F5B">
            <w:pPr>
              <w:pStyle w:val="Heading2"/>
            </w:pPr>
            <w:r w:rsidRPr="00896887">
              <w:t>Admin Tool Creation</w:t>
            </w:r>
          </w:p>
          <w:p w14:paraId="0D650CEB" w14:textId="77777777" w:rsidR="00896887" w:rsidRDefault="00896887" w:rsidP="00234F5B">
            <w:pPr>
              <w:pStyle w:val="ResumeText"/>
              <w:ind w:right="567"/>
              <w:jc w:val="both"/>
            </w:pPr>
            <w:r w:rsidRPr="00896887">
              <w:t xml:space="preserve">Based on the JSON provided from the client request, a project structure is formed then concerned directories are </w:t>
            </w:r>
            <w:proofErr w:type="spellStart"/>
            <w:r w:rsidRPr="00896887">
              <w:t>scaffolded</w:t>
            </w:r>
            <w:proofErr w:type="spellEnd"/>
            <w:r w:rsidRPr="00896887">
              <w:t xml:space="preserve"> which are then compressed and returned to the client side as a downloadable zip file.</w:t>
            </w:r>
            <w:r>
              <w:t xml:space="preserve"> </w:t>
            </w:r>
          </w:p>
          <w:p w14:paraId="61551C1A" w14:textId="78AD5E25" w:rsidR="00234F5B" w:rsidRDefault="00234F5B" w:rsidP="00234F5B">
            <w:pPr>
              <w:pStyle w:val="ResumeText"/>
              <w:ind w:right="567"/>
              <w:jc w:val="both"/>
            </w:pPr>
            <w:r>
              <w:t>Programming Language       : JavaScript</w:t>
            </w:r>
          </w:p>
          <w:p w14:paraId="0393B2BE" w14:textId="5A1C8631" w:rsidR="00234F5B" w:rsidRDefault="00234F5B" w:rsidP="00231EB6">
            <w:pPr>
              <w:pStyle w:val="ResumeText"/>
              <w:ind w:right="567"/>
              <w:jc w:val="both"/>
            </w:pPr>
            <w:r>
              <w:t xml:space="preserve">Frameworks/Libraries Used : </w:t>
            </w:r>
            <w:r w:rsidRPr="00234F5B">
              <w:t xml:space="preserve"> Node.js, </w:t>
            </w:r>
            <w:proofErr w:type="spellStart"/>
            <w:r w:rsidR="00A40B3F">
              <w:t>ExpressJS</w:t>
            </w:r>
            <w:proofErr w:type="spellEnd"/>
            <w:r w:rsidR="00A40B3F">
              <w:t xml:space="preserve">, </w:t>
            </w:r>
            <w:r w:rsidR="00FE2010">
              <w:t>Dot.js</w:t>
            </w:r>
          </w:p>
          <w:p w14:paraId="3C9EE271" w14:textId="72B4D286" w:rsidR="00C050E6" w:rsidRDefault="00896887" w:rsidP="00896887">
            <w:pPr>
              <w:pStyle w:val="Heading2"/>
            </w:pPr>
            <w:r w:rsidRPr="00896887">
              <w:t xml:space="preserve">Project Creation </w:t>
            </w:r>
          </w:p>
          <w:p w14:paraId="645FC996" w14:textId="352E8A76" w:rsidR="00896887" w:rsidRDefault="00896887" w:rsidP="00C050E6">
            <w:pPr>
              <w:pStyle w:val="ResumeText"/>
              <w:ind w:right="567"/>
              <w:jc w:val="both"/>
            </w:pPr>
            <w:r w:rsidRPr="00896887">
              <w:t>Similar to admin tool creation but with minor changes, project creation scaffolds relevant HTML, CSS and typescript for a particular form sent as a JSON input. From the JSON using our team Angular Reusable Components, content will be generated with a template engine which is then compressed, zipped and downloaded in the client machine.</w:t>
            </w:r>
          </w:p>
          <w:p w14:paraId="15912A06" w14:textId="07DA7FA6" w:rsidR="00C050E6" w:rsidRDefault="00C050E6" w:rsidP="00C050E6">
            <w:pPr>
              <w:pStyle w:val="ResumeText"/>
              <w:ind w:right="567"/>
              <w:jc w:val="both"/>
            </w:pPr>
            <w:r>
              <w:t>Programming Language       : JavaScript</w:t>
            </w:r>
          </w:p>
          <w:p w14:paraId="1C19FB72" w14:textId="45C91EF8" w:rsidR="009362C5" w:rsidRPr="00231EB6" w:rsidRDefault="00C050E6" w:rsidP="00231EB6">
            <w:pPr>
              <w:pStyle w:val="ResumeText"/>
              <w:ind w:right="567"/>
              <w:jc w:val="both"/>
            </w:pPr>
            <w:r>
              <w:t xml:space="preserve">Frameworks/Libraries </w:t>
            </w:r>
            <w:r w:rsidR="002B14C2">
              <w:t xml:space="preserve">Used : </w:t>
            </w:r>
            <w:proofErr w:type="spellStart"/>
            <w:r w:rsidR="002B14C2">
              <w:t>NodeJs</w:t>
            </w:r>
            <w:proofErr w:type="spellEnd"/>
            <w:r w:rsidR="002B14C2">
              <w:t xml:space="preserve">, </w:t>
            </w:r>
            <w:proofErr w:type="spellStart"/>
            <w:r w:rsidR="002B14C2">
              <w:t>ExpressJS</w:t>
            </w:r>
            <w:proofErr w:type="spellEnd"/>
            <w:r w:rsidR="002B14C2">
              <w:t xml:space="preserve">, </w:t>
            </w:r>
            <w:r w:rsidR="00E5366B">
              <w:t>EJS templating engine</w:t>
            </w:r>
          </w:p>
          <w:sdt>
            <w:sdtPr>
              <w:rPr>
                <w:b/>
                <w:bCs/>
                <w:caps/>
              </w:rPr>
              <w:id w:val="1883832687"/>
            </w:sdtPr>
            <w:sdtEndPr>
              <w:rPr>
                <w:b w:val="0"/>
                <w:bCs w:val="0"/>
                <w:caps w:val="0"/>
              </w:rPr>
            </w:sdtEndPr>
            <w:sdtContent>
              <w:p w14:paraId="3329E961" w14:textId="77777777" w:rsidR="00896887" w:rsidRDefault="00896887" w:rsidP="00DC60EC">
                <w:pPr>
                  <w:pStyle w:val="ResumeText"/>
                  <w:ind w:right="567"/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</w:rPr>
                </w:pPr>
                <w:r w:rsidRPr="00896887"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</w:rPr>
                  <w:t>User Interface for a Team</w:t>
                </w:r>
              </w:p>
              <w:p w14:paraId="2F97ADF6" w14:textId="0E9D2DA7" w:rsidR="008777B5" w:rsidRDefault="00896887" w:rsidP="008777B5">
                <w:pPr>
                  <w:pStyle w:val="ResumeText"/>
                  <w:ind w:right="567"/>
                  <w:jc w:val="both"/>
                </w:pPr>
                <w:r w:rsidRPr="00896887">
                  <w:t>Developed dashboard widgets in the front layer using AngularJS for the Quote process system which consumes spring-boot micro</w:t>
                </w:r>
                <w:r>
                  <w:t xml:space="preserve"> </w:t>
                </w:r>
                <w:r w:rsidRPr="00896887">
                  <w:t>servi</w:t>
                </w:r>
                <w:r>
                  <w:t>c</w:t>
                </w:r>
                <w:r w:rsidRPr="00896887">
                  <w:t>es.</w:t>
                </w:r>
              </w:p>
              <w:p w14:paraId="68F97F58" w14:textId="77777777" w:rsidR="00DC60EC" w:rsidRDefault="00DC60EC" w:rsidP="00DC60EC">
                <w:pPr>
                  <w:pStyle w:val="ResumeText"/>
                  <w:ind w:right="567"/>
                  <w:jc w:val="both"/>
                </w:pPr>
                <w:r>
                  <w:t>Programming Language       : JavaScript</w:t>
                </w:r>
              </w:p>
              <w:p w14:paraId="700F3382" w14:textId="42D70CD0" w:rsidR="008B1C56" w:rsidRDefault="00DC60EC" w:rsidP="00896887">
                <w:pPr>
                  <w:pStyle w:val="ResumeText"/>
                  <w:ind w:right="567"/>
                  <w:jc w:val="both"/>
                </w:pPr>
                <w:r>
                  <w:t xml:space="preserve">Frameworks/Libraries Used : </w:t>
                </w:r>
                <w:r w:rsidR="009857AA">
                  <w:t>Angular</w:t>
                </w:r>
                <w:r w:rsidR="007834B0">
                  <w:t xml:space="preserve"> </w:t>
                </w:r>
                <w:r w:rsidR="009857AA">
                  <w:t>1</w:t>
                </w:r>
                <w:r w:rsidR="007834B0">
                  <w:t>.x</w:t>
                </w:r>
                <w:r w:rsidRPr="004D0120">
                  <w:t>, HTML and CSS</w:t>
                </w:r>
                <w:r>
                  <w:t xml:space="preserve">         </w:t>
                </w:r>
              </w:p>
              <w:sdt>
                <w:sdtPr>
                  <w:rPr>
                    <w:b/>
                    <w:bCs/>
                    <w:caps/>
                  </w:rPr>
                  <w:id w:val="-1020382880"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0E03F083" w14:textId="77777777" w:rsidR="003414B2" w:rsidRDefault="003414B2" w:rsidP="00896887">
                    <w:pPr>
                      <w:pStyle w:val="ResumeText"/>
                      <w:ind w:right="567"/>
                      <w:jc w:val="both"/>
                      <w:rPr>
                        <w:b/>
                        <w:bCs/>
                        <w:caps/>
                      </w:rPr>
                    </w:pPr>
                  </w:p>
                  <w:p w14:paraId="3B2C94ED" w14:textId="77777777" w:rsidR="003414B2" w:rsidRDefault="003414B2" w:rsidP="00896887">
                    <w:pPr>
                      <w:pStyle w:val="ResumeText"/>
                      <w:ind w:right="567"/>
                      <w:jc w:val="both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</w:rPr>
                    </w:pPr>
                  </w:p>
                  <w:p w14:paraId="7D1AB0A4" w14:textId="482E818B" w:rsidR="00896887" w:rsidRPr="008B1C56" w:rsidRDefault="00896887" w:rsidP="00896887">
                    <w:pPr>
                      <w:pStyle w:val="ResumeText"/>
                      <w:ind w:right="567"/>
                      <w:jc w:val="both"/>
                    </w:pPr>
                    <w:r w:rsidRPr="00896887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</w:rPr>
                      <w:t>Externalization of CSS using LESS</w:t>
                    </w:r>
                  </w:p>
                  <w:p w14:paraId="7C59FC31" w14:textId="37984B0C" w:rsidR="00896887" w:rsidRDefault="00896887" w:rsidP="00896887">
                    <w:pPr>
                      <w:pStyle w:val="ResumeText"/>
                      <w:ind w:right="567"/>
                      <w:jc w:val="both"/>
                    </w:pPr>
                    <w:r w:rsidRPr="00896887">
                      <w:t>Worked on a project to externalize the whole CSS for a bespoke CRM application. Responsiveness, tidying the CSS, and creating a common header, footer &amp; common design for modules are some of the ke</w:t>
                    </w:r>
                    <w:r>
                      <w:t>y tasks involved in the project</w:t>
                    </w:r>
                    <w:r w:rsidRPr="00896887">
                      <w:t>.</w:t>
                    </w:r>
                  </w:p>
                  <w:p w14:paraId="232CE14F" w14:textId="77777777" w:rsidR="00896887" w:rsidRDefault="00896887" w:rsidP="00896887">
                    <w:pPr>
                      <w:pStyle w:val="ResumeText"/>
                      <w:ind w:right="567"/>
                      <w:jc w:val="both"/>
                    </w:pPr>
                    <w:r>
                      <w:t>Programming Language       : JavaScript</w:t>
                    </w:r>
                  </w:p>
                  <w:p w14:paraId="0BCC50C5" w14:textId="4F812790" w:rsidR="00896887" w:rsidRDefault="00896887" w:rsidP="00896887">
                    <w:pPr>
                      <w:pStyle w:val="ResumeText"/>
                      <w:ind w:right="567"/>
                      <w:jc w:val="both"/>
                    </w:pPr>
                    <w:r>
                      <w:t xml:space="preserve">Frameworks/Libraries Used : </w:t>
                    </w:r>
                    <w:r w:rsidR="003F44FE">
                      <w:t>Bootstrap,</w:t>
                    </w:r>
                    <w:r w:rsidRPr="004D0120">
                      <w:t xml:space="preserve"> HTML and CSS</w:t>
                    </w:r>
                    <w:r w:rsidR="003F44FE">
                      <w:t>,JSF</w:t>
                    </w:r>
                    <w:r w:rsidR="00276307">
                      <w:t xml:space="preserve">, </w:t>
                    </w:r>
                    <w:proofErr w:type="spellStart"/>
                    <w:r w:rsidR="00276307">
                      <w:t>Xhtml</w:t>
                    </w:r>
                    <w:proofErr w:type="spellEnd"/>
                  </w:p>
                  <w:p w14:paraId="330CD553" w14:textId="77777777" w:rsidR="00896887" w:rsidRDefault="00896887" w:rsidP="00896887">
                    <w:pPr>
                      <w:pStyle w:val="ResumeText"/>
                      <w:ind w:right="567"/>
                      <w:jc w:val="both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</w:rPr>
                    </w:pPr>
                    <w:r w:rsidRPr="00896887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</w:rPr>
                      <w:t>Angular Datagrid for CRUD Operations</w:t>
                    </w:r>
                  </w:p>
                  <w:p w14:paraId="048EC7CB" w14:textId="77777777" w:rsidR="00896887" w:rsidRDefault="00896887" w:rsidP="00896887">
                    <w:pPr>
                      <w:pStyle w:val="ResumeText"/>
                      <w:ind w:right="567"/>
                      <w:jc w:val="both"/>
                    </w:pPr>
                    <w:r w:rsidRPr="00896887">
                      <w:t>Built an AngularJS application to project a list of Master data tables into a data grid. The goal of the project was to simplify the task of performing CRUD operations on a selected table. The project initially used Angular ng-grid and was later moved onto ag-grid.</w:t>
                    </w:r>
                  </w:p>
                  <w:p w14:paraId="1D590F79" w14:textId="74936F2A" w:rsidR="00896887" w:rsidRDefault="00896887" w:rsidP="00896887">
                    <w:pPr>
                      <w:pStyle w:val="ResumeText"/>
                      <w:ind w:right="567"/>
                      <w:jc w:val="both"/>
                    </w:pPr>
                    <w:r>
                      <w:t>Programming Language       : JavaScript</w:t>
                    </w:r>
                  </w:p>
                  <w:p w14:paraId="60DDA75F" w14:textId="156064A0" w:rsidR="00BC63D5" w:rsidRDefault="00896887" w:rsidP="00D72A4C">
                    <w:pPr>
                      <w:pStyle w:val="ResumeText"/>
                      <w:ind w:right="567"/>
                      <w:jc w:val="both"/>
                    </w:pPr>
                    <w:r>
                      <w:t>Frameworks/Libraries Used</w:t>
                    </w:r>
                    <w:r w:rsidR="00F15CF1">
                      <w:t xml:space="preserve"> : AngularJS with </w:t>
                    </w:r>
                    <w:proofErr w:type="spellStart"/>
                    <w:r w:rsidR="00F15CF1">
                      <w:t>nggrid</w:t>
                    </w:r>
                    <w:proofErr w:type="spellEnd"/>
                    <w:r w:rsidR="00F15CF1">
                      <w:t xml:space="preserve"> and </w:t>
                    </w:r>
                    <w:proofErr w:type="spellStart"/>
                    <w:r w:rsidR="00F15CF1">
                      <w:t>aggrid</w:t>
                    </w:r>
                    <w:proofErr w:type="spellEnd"/>
                    <w:r w:rsidR="00183059">
                      <w:t xml:space="preserve">, Html and </w:t>
                    </w:r>
                    <w:proofErr w:type="spellStart"/>
                    <w:r w:rsidR="00183059">
                      <w:t>Css</w:t>
                    </w:r>
                    <w:proofErr w:type="spellEnd"/>
                  </w:p>
                </w:sdtContent>
              </w:sdt>
            </w:sdtContent>
          </w:sdt>
        </w:tc>
      </w:tr>
      <w:tr w:rsidR="003C4BF2" w14:paraId="75417C21" w14:textId="77777777" w:rsidTr="00450DD6">
        <w:tc>
          <w:tcPr>
            <w:tcW w:w="988" w:type="pct"/>
          </w:tcPr>
          <w:p w14:paraId="57D9D7B5" w14:textId="5B021DB1" w:rsidR="003C4BF2" w:rsidRDefault="00C711D7" w:rsidP="00C711D7">
            <w:pPr>
              <w:pStyle w:val="Heading1"/>
            </w:pPr>
            <w:r>
              <w:lastRenderedPageBreak/>
              <w:t xml:space="preserve">PERSONAL </w:t>
            </w:r>
            <w:r w:rsidR="003C4BF2">
              <w:t xml:space="preserve">PROJECTS </w:t>
            </w:r>
          </w:p>
        </w:tc>
        <w:tc>
          <w:tcPr>
            <w:tcW w:w="135" w:type="pct"/>
          </w:tcPr>
          <w:p w14:paraId="0A77D94D" w14:textId="77777777" w:rsidR="003C4BF2" w:rsidRDefault="003C4BF2" w:rsidP="00450DD6"/>
          <w:p w14:paraId="5B351E68" w14:textId="77777777" w:rsidR="003C4BF2" w:rsidRDefault="003C4BF2" w:rsidP="00450DD6"/>
        </w:tc>
        <w:tc>
          <w:tcPr>
            <w:tcW w:w="3877" w:type="pct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51353162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67480946"/>
                </w:sdtPr>
                <w:sdtEndPr/>
                <w:sdtContent>
                  <w:p w14:paraId="1FDC6BF4" w14:textId="0016C1DA" w:rsidR="003C4BF2" w:rsidRDefault="00C711D7" w:rsidP="00450DD6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</w:pPr>
                    <w:r w:rsidRPr="00C711D7">
                      <w:t>CozySews</w:t>
                    </w:r>
                    <w:r>
                      <w:t xml:space="preserve"> </w:t>
                    </w:r>
                    <w:r w:rsidRPr="00C711D7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t>https://cozysews.herokuapp.com/</w:t>
                    </w:r>
                  </w:p>
                  <w:p w14:paraId="77C2D52A" w14:textId="77777777" w:rsidR="003C4BF2" w:rsidRDefault="00BE7EA2" w:rsidP="00450DD6">
                    <w:r w:rsidRPr="00BE7EA2">
                      <w:t>Created a responsive portfolio for a fr</w:t>
                    </w:r>
                    <w:r>
                      <w:t xml:space="preserve">iend and its deployed in </w:t>
                    </w:r>
                    <w:proofErr w:type="spellStart"/>
                    <w:r>
                      <w:t>Heroku</w:t>
                    </w:r>
                    <w:proofErr w:type="spellEnd"/>
                  </w:p>
                </w:sdtContent>
              </w:sdt>
            </w:sdtContent>
          </w:sdt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1642957945"/>
            </w:sdtPr>
            <w:sdtEndPr/>
            <w:sdtContent>
              <w:p w14:paraId="2C523851" w14:textId="5E25FFAC" w:rsidR="00BE7EA2" w:rsidRDefault="00BE7EA2" w:rsidP="00BE7EA2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</w:pPr>
                <w:r w:rsidRPr="00BE7EA2">
                  <w:t>Sachin Tendulkar</w:t>
                </w:r>
                <w:r>
                  <w:t xml:space="preserve"> </w:t>
                </w:r>
              </w:p>
              <w:p w14:paraId="4187FED8" w14:textId="4F135C75" w:rsidR="00BE7EA2" w:rsidRDefault="00BE7EA2" w:rsidP="00BE7EA2">
                <w:r>
                  <w:t xml:space="preserve">Created a portfolio of </w:t>
                </w:r>
                <w:proofErr w:type="spellStart"/>
                <w:r>
                  <w:t>Sachin</w:t>
                </w:r>
                <w:proofErr w:type="spellEnd"/>
                <w:r>
                  <w:t xml:space="preserve"> Tendulkar career based on the given data.</w:t>
                </w:r>
                <w:r w:rsidR="007834B0">
                  <w:t xml:space="preserve"> </w:t>
                </w:r>
                <w:r>
                  <w:t>Statistics shown are visualized into separate charts. Portfolio developed using React &amp; Flux with Bootstrap.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843615444"/>
                </w:sdtPr>
                <w:sdtEndPr/>
                <w:sdtContent>
                  <w:p w14:paraId="2EA15858" w14:textId="49498EFA" w:rsidR="00BE7EA2" w:rsidRDefault="00BE7EA2" w:rsidP="00BE7EA2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</w:pPr>
                    <w:r>
                      <w:t>ResumE</w:t>
                    </w:r>
                    <w:r w:rsidRPr="00C711D7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t xml:space="preserve"> https://</w:t>
                    </w:r>
                    <w:r w:rsidRPr="00BE7EA2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t xml:space="preserve"> resume-rvkumar</w:t>
                    </w:r>
                    <w:r w:rsidRPr="00C711D7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t>.herokuapp.com/</w:t>
                    </w:r>
                  </w:p>
                  <w:p w14:paraId="5FA26D21" w14:textId="156E5A0D" w:rsidR="00BE7EA2" w:rsidRDefault="00BE7EA2" w:rsidP="00BE7EA2">
                    <w:r>
                      <w:t>My portfolio d</w:t>
                    </w:r>
                    <w:r w:rsidRPr="00BE7EA2">
                      <w:t xml:space="preserve">eveloped using </w:t>
                    </w:r>
                    <w:proofErr w:type="spellStart"/>
                    <w:r w:rsidRPr="00BE7EA2">
                      <w:t>ReactJS</w:t>
                    </w:r>
                    <w:proofErr w:type="spellEnd"/>
                  </w:p>
                </w:sdtContent>
              </w:sdt>
            </w:sdtContent>
          </w:sdt>
        </w:tc>
      </w:tr>
      <w:tr w:rsidR="00AB02A7" w14:paraId="5A139751" w14:textId="77777777" w:rsidTr="00896887">
        <w:tc>
          <w:tcPr>
            <w:tcW w:w="988" w:type="pct"/>
          </w:tcPr>
          <w:p w14:paraId="457FA03F" w14:textId="49C567DE" w:rsidR="00BC63D5" w:rsidRDefault="00BC63D5" w:rsidP="00BC63D5">
            <w:pPr>
              <w:pStyle w:val="Heading1"/>
            </w:pPr>
            <w:r>
              <w:t>Education</w:t>
            </w:r>
          </w:p>
        </w:tc>
        <w:tc>
          <w:tcPr>
            <w:tcW w:w="135" w:type="pct"/>
          </w:tcPr>
          <w:p w14:paraId="4C336122" w14:textId="77777777" w:rsidR="00BC63D5" w:rsidRDefault="00BC63D5" w:rsidP="00BC63D5"/>
        </w:tc>
        <w:sdt>
          <w:sdtPr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595959" w:themeColor="text1" w:themeTint="A6"/>
            </w:rPr>
            <w:id w:val="-1115355473"/>
          </w:sdtPr>
          <w:sdtEndPr/>
          <w:sdtContent>
            <w:sdt>
              <w:sdtPr>
                <w:rPr>
                  <w:rFonts w:asciiTheme="minorHAnsi" w:eastAsiaTheme="minorEastAsia" w:hAnsiTheme="minorHAnsi" w:cstheme="minorBidi"/>
                  <w:b w:val="0"/>
                  <w:bCs w:val="0"/>
                  <w:caps w:val="0"/>
                  <w:color w:val="595959" w:themeColor="text1" w:themeTint="A6"/>
                </w:rPr>
                <w:id w:val="-2144036089"/>
              </w:sdtPr>
              <w:sdtEndPr/>
              <w:sdtContent>
                <w:tc>
                  <w:tcPr>
                    <w:tcW w:w="3877" w:type="pct"/>
                  </w:tcPr>
                  <w:p w14:paraId="6A2243CB" w14:textId="77777777" w:rsidR="00BC63D5" w:rsidRDefault="008639A1" w:rsidP="008639A1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</w:pPr>
                    <w:r w:rsidRPr="008639A1">
                      <w:t xml:space="preserve">Bachelor of Technology </w:t>
                    </w:r>
                    <w:r>
                      <w:t xml:space="preserve">- </w:t>
                    </w:r>
                    <w:r w:rsidRPr="008639A1">
                      <w:t>Computer</w:t>
                    </w:r>
                    <w:r w:rsidRPr="008639A1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t xml:space="preserve"> </w:t>
                    </w:r>
                    <w:r w:rsidRPr="008639A1">
                      <w:t xml:space="preserve">Science, SASTRA UNIVERSITY, </w:t>
                    </w:r>
                    <w:proofErr w:type="spellStart"/>
                    <w:r w:rsidRPr="008639A1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t>Thanjavur</w:t>
                    </w:r>
                    <w:proofErr w:type="spellEnd"/>
                  </w:p>
                  <w:p w14:paraId="3F8FB8E9" w14:textId="779ACACB" w:rsidR="008639A1" w:rsidRDefault="008639A1" w:rsidP="008639A1">
                    <w:pPr>
                      <w:pStyle w:val="ResumeText"/>
                      <w:ind w:right="567"/>
                    </w:pPr>
                    <w:r>
                      <w:t>May</w:t>
                    </w:r>
                    <w:r w:rsidRPr="003D490F">
                      <w:t xml:space="preserve"> 201</w:t>
                    </w:r>
                    <w:r w:rsidR="00B71529">
                      <w:t>3</w:t>
                    </w:r>
                  </w:p>
                  <w:p w14:paraId="07B58748" w14:textId="787ED8EA" w:rsidR="00BC63D5" w:rsidRDefault="008639A1" w:rsidP="00BC63D5">
                    <w:r w:rsidRPr="008639A1">
                      <w:t>CGPA 7.</w:t>
                    </w:r>
                    <w:r w:rsidR="00183059">
                      <w:t>0</w:t>
                    </w:r>
                    <w:r w:rsidRPr="008639A1">
                      <w:t>7/10.0</w:t>
                    </w:r>
                  </w:p>
                </w:tc>
              </w:sdtContent>
            </w:sdt>
          </w:sdtContent>
        </w:sdt>
      </w:tr>
      <w:tr w:rsidR="00D227D5" w14:paraId="2186C909" w14:textId="77777777" w:rsidTr="00896887">
        <w:tc>
          <w:tcPr>
            <w:tcW w:w="988" w:type="pct"/>
          </w:tcPr>
          <w:p w14:paraId="3CA0E72D" w14:textId="77777777" w:rsidR="00D227D5" w:rsidRDefault="002A4688" w:rsidP="00BC63D5">
            <w:pPr>
              <w:pStyle w:val="Heading1"/>
            </w:pPr>
            <w:r w:rsidRPr="002A4688">
              <w:t>Personal Details</w:t>
            </w:r>
          </w:p>
        </w:tc>
        <w:tc>
          <w:tcPr>
            <w:tcW w:w="135" w:type="pct"/>
          </w:tcPr>
          <w:p w14:paraId="03D180A5" w14:textId="77777777" w:rsidR="00D227D5" w:rsidRDefault="00D227D5" w:rsidP="00BC63D5"/>
        </w:tc>
        <w:tc>
          <w:tcPr>
            <w:tcW w:w="3877" w:type="pct"/>
          </w:tcPr>
          <w:p w14:paraId="1740DE82" w14:textId="06B6B46D" w:rsidR="002A4688" w:rsidRPr="002A4688" w:rsidRDefault="002A4688" w:rsidP="002A4688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</w:pPr>
            <w:r w:rsidRPr="002A468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Date of Birth    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 </w:t>
            </w:r>
            <w:r w:rsidRPr="002A468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: </w:t>
            </w:r>
            <w:r w:rsidR="009D6E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29</w:t>
            </w:r>
            <w:r w:rsidRPr="002A468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.</w:t>
            </w:r>
            <w:r w:rsidR="009D6E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06</w:t>
            </w:r>
            <w:r w:rsidRPr="002A468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.19</w:t>
            </w:r>
            <w:r w:rsidR="009D6E9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92</w:t>
            </w:r>
          </w:p>
          <w:p w14:paraId="2EA4ED48" w14:textId="7D9AF5F4" w:rsidR="002A4688" w:rsidRPr="002A4688" w:rsidRDefault="00CF5750" w:rsidP="002A4688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Father’s Name 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ab/>
              <w:t xml:space="preserve">: Mr. </w:t>
            </w:r>
            <w:r w:rsidR="002A4688" w:rsidRPr="002A468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Ravi Kumar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 M</w:t>
            </w:r>
          </w:p>
          <w:p w14:paraId="7B00ABBC" w14:textId="4E3FBE95" w:rsidR="007A0845" w:rsidRDefault="002A4688" w:rsidP="001D4878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</w:pPr>
            <w:r w:rsidRPr="002A468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Present Address: </w:t>
            </w:r>
            <w:r w:rsidR="001D487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 </w:t>
            </w:r>
            <w:r w:rsidR="007834B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1/270 Periyar S</w:t>
            </w:r>
            <w:r w:rsidR="007A084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t</w:t>
            </w:r>
            <w:r w:rsidR="007834B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reet</w:t>
            </w:r>
            <w:r w:rsidR="007A084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, </w:t>
            </w:r>
            <w:proofErr w:type="spellStart"/>
            <w:r w:rsidR="007A084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>Pallikaranai</w:t>
            </w:r>
            <w:proofErr w:type="spellEnd"/>
          </w:p>
          <w:p w14:paraId="06E90F9A" w14:textId="7E7F4546" w:rsidR="001D4878" w:rsidRPr="001D4878" w:rsidRDefault="007A0845" w:rsidP="001D4878">
            <w:pPr>
              <w:pStyle w:val="Heading2"/>
              <w:rPr>
                <w:lang w:val="en-GB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                           Chennai</w:t>
            </w:r>
            <w:r w:rsidR="007834B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 -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t xml:space="preserve"> 600100</w:t>
            </w:r>
            <w:r w:rsidR="001D4878" w:rsidRPr="001D487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br/>
              <w:t xml:space="preserve">                     </w:t>
            </w:r>
          </w:p>
          <w:p w14:paraId="550E52AE" w14:textId="697E3E54" w:rsidR="00D227D5" w:rsidRDefault="00D227D5" w:rsidP="001D4878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</w:pPr>
          </w:p>
        </w:tc>
      </w:tr>
    </w:tbl>
    <w:p w14:paraId="4ADB205B" w14:textId="77777777" w:rsidR="001C4A83" w:rsidRDefault="001C4A83"/>
    <w:sectPr w:rsidR="001C4A83" w:rsidSect="00606E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080" w:right="1080" w:bottom="1080" w:left="1080" w:header="720" w:footer="79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1AD32" w14:textId="77777777" w:rsidR="001529F6" w:rsidRDefault="001529F6">
      <w:pPr>
        <w:spacing w:before="0" w:after="0" w:line="240" w:lineRule="auto"/>
      </w:pPr>
      <w:r>
        <w:separator/>
      </w:r>
    </w:p>
    <w:p w14:paraId="5FAE229E" w14:textId="77777777" w:rsidR="001529F6" w:rsidRDefault="001529F6"/>
    <w:p w14:paraId="3672DDDE" w14:textId="77777777" w:rsidR="001529F6" w:rsidRDefault="001529F6"/>
  </w:endnote>
  <w:endnote w:type="continuationSeparator" w:id="0">
    <w:p w14:paraId="4173D1B0" w14:textId="77777777" w:rsidR="001529F6" w:rsidRDefault="001529F6">
      <w:pPr>
        <w:spacing w:before="0" w:after="0" w:line="240" w:lineRule="auto"/>
      </w:pPr>
      <w:r>
        <w:continuationSeparator/>
      </w:r>
    </w:p>
    <w:p w14:paraId="134030AC" w14:textId="77777777" w:rsidR="001529F6" w:rsidRDefault="001529F6"/>
    <w:p w14:paraId="2097E0E5" w14:textId="77777777" w:rsidR="001529F6" w:rsidRDefault="001529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5F8C4" w14:textId="77777777" w:rsidR="00C11886" w:rsidRDefault="00C118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82821" w14:textId="356C0322" w:rsidR="001C4A83" w:rsidRDefault="006C31E0">
    <w:pPr>
      <w:pStyle w:val="Footer"/>
      <w:pBdr>
        <w:left w:val="single" w:sz="2" w:space="0" w:color="FFFFFF" w:themeColor="background1"/>
      </w:pBdr>
      <w:ind w:left="0" w:right="0"/>
    </w:pPr>
    <w:r>
      <w:t xml:space="preserve">Page </w:t>
    </w:r>
    <w:r w:rsidR="00685D9B">
      <w:fldChar w:fldCharType="begin"/>
    </w:r>
    <w:r>
      <w:instrText xml:space="preserve"> PAGE </w:instrText>
    </w:r>
    <w:r w:rsidR="00685D9B">
      <w:fldChar w:fldCharType="separate"/>
    </w:r>
    <w:r w:rsidR="00C11886">
      <w:rPr>
        <w:noProof/>
      </w:rPr>
      <w:t>1</w:t>
    </w:r>
    <w:r w:rsidR="00685D9B">
      <w:fldChar w:fldCharType="end"/>
    </w:r>
    <w:r>
      <w:ptab w:relativeTo="margin" w:alignment="right" w:leader="none"/>
    </w:r>
    <w:sdt>
      <w:sdtPr>
        <w:alias w:val="Your Name"/>
        <w:tag w:val=""/>
        <w:id w:val="104440599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34B0">
          <w:rPr>
            <w:lang w:val="en-GB"/>
          </w:rPr>
          <w:t>Vijay Kumar R – JavaS</w:t>
        </w:r>
        <w:r w:rsidR="000A3BDF">
          <w:rPr>
            <w:lang w:val="en-GB"/>
          </w:rPr>
          <w:t>cript Developer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CDE75" w14:textId="77777777" w:rsidR="00C11886" w:rsidRDefault="00C118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275BC" w14:textId="77777777" w:rsidR="001529F6" w:rsidRDefault="001529F6">
      <w:pPr>
        <w:spacing w:before="0" w:after="0" w:line="240" w:lineRule="auto"/>
      </w:pPr>
      <w:r>
        <w:separator/>
      </w:r>
    </w:p>
    <w:p w14:paraId="2CCB75AE" w14:textId="77777777" w:rsidR="001529F6" w:rsidRDefault="001529F6"/>
    <w:p w14:paraId="146E5986" w14:textId="77777777" w:rsidR="001529F6" w:rsidRDefault="001529F6"/>
  </w:footnote>
  <w:footnote w:type="continuationSeparator" w:id="0">
    <w:p w14:paraId="3D1E380A" w14:textId="77777777" w:rsidR="001529F6" w:rsidRDefault="001529F6">
      <w:pPr>
        <w:spacing w:before="0" w:after="0" w:line="240" w:lineRule="auto"/>
      </w:pPr>
      <w:r>
        <w:continuationSeparator/>
      </w:r>
    </w:p>
    <w:p w14:paraId="4B58B24C" w14:textId="77777777" w:rsidR="001529F6" w:rsidRDefault="001529F6"/>
    <w:p w14:paraId="24BCDF35" w14:textId="77777777" w:rsidR="001529F6" w:rsidRDefault="001529F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B5B87" w14:textId="77777777" w:rsidR="00C11886" w:rsidRDefault="00C118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17436" w14:textId="42BD461C" w:rsidR="00C20197" w:rsidRDefault="00BE7EA2" w:rsidP="00C20197">
    <w:pPr>
      <w:pStyle w:val="ContactInfo"/>
      <w:rPr>
        <w:rStyle w:val="Emphasis"/>
      </w:rPr>
    </w:pPr>
    <w:r w:rsidRPr="00BE7EA2">
      <w:rPr>
        <w:rStyle w:val="Emphasis"/>
      </w:rPr>
      <w:t>r</w:t>
    </w:r>
    <w:r>
      <w:rPr>
        <w:rStyle w:val="Emphasis"/>
      </w:rPr>
      <w:t>vkumar2906@gmail.com</w:t>
    </w:r>
  </w:p>
  <w:p w14:paraId="732432D3" w14:textId="72CF14FF" w:rsidR="00C20197" w:rsidRDefault="00BE7EA2" w:rsidP="00C20197">
    <w:pPr>
      <w:pStyle w:val="ContactInfo"/>
    </w:pPr>
    <w:r w:rsidRPr="00BE7EA2">
      <w:t>+91 99442 39288</w:t>
    </w:r>
  </w:p>
  <w:p w14:paraId="1DC595E0" w14:textId="56B7A9A4" w:rsidR="003334C8" w:rsidRDefault="00C11886" w:rsidP="00C20197">
    <w:pPr>
      <w:pStyle w:val="ContactInfo"/>
    </w:pPr>
    <w:hyperlink r:id="rId1" w:history="1">
      <w:r w:rsidRPr="00C11886">
        <w:rPr>
          <w:rStyle w:val="Hyperlink"/>
        </w:rPr>
        <w:t>https:/rvkumar92.github.io</w:t>
      </w:r>
    </w:hyperlink>
    <w:bookmarkStart w:id="0" w:name="_GoBack"/>
    <w:bookmarkEnd w:id="0"/>
  </w:p>
  <w:p w14:paraId="4EBEC88E" w14:textId="77777777" w:rsidR="00C20197" w:rsidRDefault="00C201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8F594B" w14:textId="77777777" w:rsidR="00C20197" w:rsidRDefault="00C20197" w:rsidP="00C20197">
    <w:pPr>
      <w:pStyle w:val="ContactInfo"/>
      <w:rPr>
        <w:rStyle w:val="Emphasis"/>
      </w:rPr>
    </w:pPr>
    <w:r>
      <w:rPr>
        <w:rStyle w:val="Emphasis"/>
      </w:rPr>
      <w:t>indvinoth@outlook.com</w:t>
    </w:r>
  </w:p>
  <w:p w14:paraId="6461675D" w14:textId="77777777" w:rsidR="00C20197" w:rsidRDefault="00C20197" w:rsidP="00C20197">
    <w:pPr>
      <w:pStyle w:val="ContactInfo"/>
    </w:pPr>
    <w:r>
      <w:t>+91 9894381235</w:t>
    </w:r>
  </w:p>
  <w:p w14:paraId="07C741D1" w14:textId="77777777" w:rsidR="00C20197" w:rsidRDefault="00C201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55E17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3FC28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22020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B27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0722A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F16A3"/>
    <w:multiLevelType w:val="hybridMultilevel"/>
    <w:tmpl w:val="40682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82FC9"/>
    <w:multiLevelType w:val="hybridMultilevel"/>
    <w:tmpl w:val="D924D6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27"/>
    <w:rsid w:val="00007CDE"/>
    <w:rsid w:val="00027B27"/>
    <w:rsid w:val="000478D1"/>
    <w:rsid w:val="000568FF"/>
    <w:rsid w:val="00080AAA"/>
    <w:rsid w:val="000A3BDF"/>
    <w:rsid w:val="000C2F84"/>
    <w:rsid w:val="000C3801"/>
    <w:rsid w:val="001529F6"/>
    <w:rsid w:val="00183059"/>
    <w:rsid w:val="00183520"/>
    <w:rsid w:val="00192E39"/>
    <w:rsid w:val="001C4A83"/>
    <w:rsid w:val="001D4878"/>
    <w:rsid w:val="001E0910"/>
    <w:rsid w:val="001F1E45"/>
    <w:rsid w:val="00220411"/>
    <w:rsid w:val="00231EB6"/>
    <w:rsid w:val="0023208A"/>
    <w:rsid w:val="00234F5B"/>
    <w:rsid w:val="0024087D"/>
    <w:rsid w:val="00276307"/>
    <w:rsid w:val="002A4688"/>
    <w:rsid w:val="002B14C2"/>
    <w:rsid w:val="002E0334"/>
    <w:rsid w:val="002F6895"/>
    <w:rsid w:val="00332E45"/>
    <w:rsid w:val="003334C8"/>
    <w:rsid w:val="00334AA5"/>
    <w:rsid w:val="0033567F"/>
    <w:rsid w:val="00336D89"/>
    <w:rsid w:val="003414B2"/>
    <w:rsid w:val="00361A15"/>
    <w:rsid w:val="00390E17"/>
    <w:rsid w:val="003C4BF2"/>
    <w:rsid w:val="003D490F"/>
    <w:rsid w:val="003D5474"/>
    <w:rsid w:val="003E7240"/>
    <w:rsid w:val="003F44FE"/>
    <w:rsid w:val="0043251A"/>
    <w:rsid w:val="00460160"/>
    <w:rsid w:val="00463B30"/>
    <w:rsid w:val="004833FF"/>
    <w:rsid w:val="004D0120"/>
    <w:rsid w:val="004F33F2"/>
    <w:rsid w:val="00561FD0"/>
    <w:rsid w:val="0056349A"/>
    <w:rsid w:val="005A79EC"/>
    <w:rsid w:val="005B61CB"/>
    <w:rsid w:val="005E2B1E"/>
    <w:rsid w:val="005F4C52"/>
    <w:rsid w:val="00606EE4"/>
    <w:rsid w:val="006251C7"/>
    <w:rsid w:val="00626CB2"/>
    <w:rsid w:val="00641637"/>
    <w:rsid w:val="00650956"/>
    <w:rsid w:val="006700AD"/>
    <w:rsid w:val="00685D9B"/>
    <w:rsid w:val="00694982"/>
    <w:rsid w:val="006A0770"/>
    <w:rsid w:val="006C31E0"/>
    <w:rsid w:val="006D73C7"/>
    <w:rsid w:val="00706929"/>
    <w:rsid w:val="00723787"/>
    <w:rsid w:val="007541CF"/>
    <w:rsid w:val="00754917"/>
    <w:rsid w:val="00774698"/>
    <w:rsid w:val="007834B0"/>
    <w:rsid w:val="007A0845"/>
    <w:rsid w:val="007A64E2"/>
    <w:rsid w:val="007A6CB0"/>
    <w:rsid w:val="007D0FC8"/>
    <w:rsid w:val="007D33A6"/>
    <w:rsid w:val="00856222"/>
    <w:rsid w:val="00860672"/>
    <w:rsid w:val="008606C9"/>
    <w:rsid w:val="008625E5"/>
    <w:rsid w:val="008639A1"/>
    <w:rsid w:val="008777B5"/>
    <w:rsid w:val="0089005B"/>
    <w:rsid w:val="00892432"/>
    <w:rsid w:val="00896887"/>
    <w:rsid w:val="008B1C56"/>
    <w:rsid w:val="008D135D"/>
    <w:rsid w:val="008D575C"/>
    <w:rsid w:val="008E3B7E"/>
    <w:rsid w:val="009014DA"/>
    <w:rsid w:val="0090769B"/>
    <w:rsid w:val="009362C5"/>
    <w:rsid w:val="00962C88"/>
    <w:rsid w:val="0098372E"/>
    <w:rsid w:val="009857AA"/>
    <w:rsid w:val="009D6E98"/>
    <w:rsid w:val="009F08D3"/>
    <w:rsid w:val="00A40B3F"/>
    <w:rsid w:val="00A55010"/>
    <w:rsid w:val="00A61B1F"/>
    <w:rsid w:val="00A63CBF"/>
    <w:rsid w:val="00A954FD"/>
    <w:rsid w:val="00AB02A7"/>
    <w:rsid w:val="00AB6BD5"/>
    <w:rsid w:val="00AD5D3F"/>
    <w:rsid w:val="00AE2DA3"/>
    <w:rsid w:val="00AE7DCA"/>
    <w:rsid w:val="00B05493"/>
    <w:rsid w:val="00B36A97"/>
    <w:rsid w:val="00B409A5"/>
    <w:rsid w:val="00B71529"/>
    <w:rsid w:val="00B75808"/>
    <w:rsid w:val="00B858DE"/>
    <w:rsid w:val="00BA229C"/>
    <w:rsid w:val="00BA3B29"/>
    <w:rsid w:val="00BB0205"/>
    <w:rsid w:val="00BC63D5"/>
    <w:rsid w:val="00BE7EA2"/>
    <w:rsid w:val="00C050E6"/>
    <w:rsid w:val="00C11886"/>
    <w:rsid w:val="00C20197"/>
    <w:rsid w:val="00C440A0"/>
    <w:rsid w:val="00C711D7"/>
    <w:rsid w:val="00C82F6E"/>
    <w:rsid w:val="00C94F03"/>
    <w:rsid w:val="00CA0393"/>
    <w:rsid w:val="00CF13F9"/>
    <w:rsid w:val="00CF5750"/>
    <w:rsid w:val="00D02C9A"/>
    <w:rsid w:val="00D227D5"/>
    <w:rsid w:val="00D72A4C"/>
    <w:rsid w:val="00DC60EC"/>
    <w:rsid w:val="00DE4103"/>
    <w:rsid w:val="00DF5078"/>
    <w:rsid w:val="00E0699A"/>
    <w:rsid w:val="00E25C12"/>
    <w:rsid w:val="00E5366B"/>
    <w:rsid w:val="00E96477"/>
    <w:rsid w:val="00F10883"/>
    <w:rsid w:val="00F15CF1"/>
    <w:rsid w:val="00F37360"/>
    <w:rsid w:val="00F5681D"/>
    <w:rsid w:val="00F765E8"/>
    <w:rsid w:val="00FA5B95"/>
    <w:rsid w:val="00FA7478"/>
    <w:rsid w:val="00FC14C1"/>
    <w:rsid w:val="00FE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6CD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05B"/>
    <w:rPr>
      <w:kern w:val="20"/>
    </w:rPr>
  </w:style>
  <w:style w:type="paragraph" w:styleId="Heading1">
    <w:name w:val="heading 1"/>
    <w:basedOn w:val="Normal"/>
    <w:next w:val="Normal"/>
    <w:unhideWhenUsed/>
    <w:qFormat/>
    <w:rsid w:val="0089005B"/>
    <w:pPr>
      <w:spacing w:before="120"/>
      <w:jc w:val="right"/>
      <w:outlineLvl w:val="0"/>
    </w:pPr>
    <w:rPr>
      <w:rFonts w:asciiTheme="majorHAnsi" w:eastAsiaTheme="majorEastAsia" w:hAnsiTheme="majorHAnsi" w:cstheme="majorBidi"/>
      <w:caps/>
      <w:color w:val="5B9BD5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rsid w:val="0089005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900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900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0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05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05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05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05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rsid w:val="0089005B"/>
    <w:pPr>
      <w:pBdr>
        <w:top w:val="single" w:sz="4" w:space="6" w:color="9CC2E5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1"/>
    <w:rsid w:val="0089005B"/>
    <w:rPr>
      <w:kern w:val="20"/>
    </w:rPr>
  </w:style>
  <w:style w:type="paragraph" w:customStyle="1" w:styleId="ResumeText">
    <w:name w:val="Resume Text"/>
    <w:basedOn w:val="Normal"/>
    <w:qFormat/>
    <w:rsid w:val="0089005B"/>
    <w:pPr>
      <w:spacing w:before="120" w:after="0"/>
      <w:ind w:right="1440"/>
    </w:pPr>
  </w:style>
  <w:style w:type="character" w:styleId="PlaceholderText">
    <w:name w:val="Placeholder Text"/>
    <w:basedOn w:val="DefaultParagraphFont"/>
    <w:uiPriority w:val="99"/>
    <w:semiHidden/>
    <w:rsid w:val="0089005B"/>
    <w:rPr>
      <w:color w:val="808080"/>
    </w:rPr>
  </w:style>
  <w:style w:type="table" w:styleId="TableGrid">
    <w:name w:val="Table Grid"/>
    <w:basedOn w:val="TableNormal"/>
    <w:uiPriority w:val="59"/>
    <w:rsid w:val="00890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9005B"/>
    <w:rPr>
      <w:rFonts w:asciiTheme="majorHAnsi" w:eastAsiaTheme="majorEastAsia" w:hAnsiTheme="majorHAnsi" w:cstheme="majorBidi"/>
      <w:b/>
      <w:bCs/>
      <w:color w:val="5B9BD5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05B"/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05B"/>
    <w:rPr>
      <w:rFonts w:asciiTheme="majorHAnsi" w:eastAsiaTheme="majorEastAsia" w:hAnsiTheme="majorHAnsi" w:cstheme="majorBidi"/>
      <w:color w:val="1F4D7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05B"/>
    <w:rPr>
      <w:rFonts w:asciiTheme="majorHAnsi" w:eastAsiaTheme="majorEastAsia" w:hAnsiTheme="majorHAnsi" w:cstheme="majorBidi"/>
      <w:i/>
      <w:iCs/>
      <w:color w:val="1F4D7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05B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05B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05B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89005B"/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89005B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5B9BD5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89005B"/>
    <w:rPr>
      <w:color w:val="5B9BD5" w:themeColor="accent1"/>
    </w:rPr>
  </w:style>
  <w:style w:type="paragraph" w:customStyle="1" w:styleId="ContactInfo">
    <w:name w:val="Contact Info"/>
    <w:basedOn w:val="Normal"/>
    <w:unhideWhenUsed/>
    <w:qFormat/>
    <w:rsid w:val="0089005B"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89005B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ListBullet">
    <w:name w:val="List Bullet"/>
    <w:basedOn w:val="Normal"/>
    <w:rsid w:val="0089005B"/>
    <w:pPr>
      <w:numPr>
        <w:numId w:val="2"/>
      </w:numPr>
      <w:spacing w:before="120"/>
      <w:contextualSpacing/>
    </w:pPr>
  </w:style>
  <w:style w:type="paragraph" w:styleId="Header">
    <w:name w:val="header"/>
    <w:basedOn w:val="Normal"/>
    <w:link w:val="HeaderChar"/>
    <w:uiPriority w:val="2"/>
    <w:unhideWhenUsed/>
    <w:rsid w:val="00C2019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2"/>
    <w:rsid w:val="00C20197"/>
    <w:rPr>
      <w:kern w:val="20"/>
    </w:rPr>
  </w:style>
  <w:style w:type="character" w:styleId="Strong">
    <w:name w:val="Strong"/>
    <w:basedOn w:val="DefaultParagraphFont"/>
    <w:uiPriority w:val="22"/>
    <w:qFormat/>
    <w:rsid w:val="0033567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80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808"/>
    <w:rPr>
      <w:rFonts w:ascii="Tahoma" w:hAnsi="Tahoma" w:cs="Tahoma"/>
      <w:kern w:val="2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18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rvkumar92.github.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xbin\AppData\Local\Temp\TS103464381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D027A4433E412A85BE82893B0F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FAE62-0F51-4FAB-A459-26BDA9B9C210}"/>
      </w:docPartPr>
      <w:docPartBody>
        <w:p w:rsidR="00CD4955" w:rsidRDefault="00CF3EFD">
          <w:pPr>
            <w:pStyle w:val="07D027A4433E412A85BE82893B0FFE0C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87863"/>
    <w:rsid w:val="00124B72"/>
    <w:rsid w:val="0017614B"/>
    <w:rsid w:val="002C3D17"/>
    <w:rsid w:val="003F2A6F"/>
    <w:rsid w:val="00523B78"/>
    <w:rsid w:val="00553818"/>
    <w:rsid w:val="006B3E0E"/>
    <w:rsid w:val="00887863"/>
    <w:rsid w:val="008E4526"/>
    <w:rsid w:val="00910F0E"/>
    <w:rsid w:val="00915BE5"/>
    <w:rsid w:val="009A5217"/>
    <w:rsid w:val="00A8124B"/>
    <w:rsid w:val="00B1778E"/>
    <w:rsid w:val="00C05826"/>
    <w:rsid w:val="00C10B7B"/>
    <w:rsid w:val="00CD4955"/>
    <w:rsid w:val="00CF330F"/>
    <w:rsid w:val="00CF3EFD"/>
    <w:rsid w:val="00DB019D"/>
    <w:rsid w:val="00F5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nhideWhenUsed/>
    <w:qFormat/>
    <w:rsid w:val="00523B78"/>
    <w:rPr>
      <w:color w:val="5B9BD5" w:themeColor="accent1"/>
    </w:rPr>
  </w:style>
  <w:style w:type="paragraph" w:customStyle="1" w:styleId="CC9ACD558CBF48C68356876F9E43D77D">
    <w:name w:val="CC9ACD558CBF48C68356876F9E43D77D"/>
    <w:rsid w:val="00523B78"/>
  </w:style>
  <w:style w:type="paragraph" w:customStyle="1" w:styleId="B60E297DAB154CE9B08A9598E9135DBD">
    <w:name w:val="B60E297DAB154CE9B08A9598E9135DBD"/>
    <w:rsid w:val="00523B78"/>
  </w:style>
  <w:style w:type="paragraph" w:customStyle="1" w:styleId="07D027A4433E412A85BE82893B0FFE0C">
    <w:name w:val="07D027A4433E412A85BE82893B0FFE0C"/>
    <w:rsid w:val="00523B78"/>
  </w:style>
  <w:style w:type="paragraph" w:customStyle="1" w:styleId="ResumeText">
    <w:name w:val="Resume Text"/>
    <w:basedOn w:val="Normal"/>
    <w:qFormat/>
    <w:rsid w:val="00887863"/>
    <w:pPr>
      <w:spacing w:before="120" w:after="0" w:line="288" w:lineRule="auto"/>
      <w:ind w:right="1440"/>
    </w:pPr>
    <w:rPr>
      <w:color w:val="595959" w:themeColor="text1" w:themeTint="A6"/>
      <w:kern w:val="20"/>
      <w:sz w:val="20"/>
      <w:szCs w:val="20"/>
    </w:rPr>
  </w:style>
  <w:style w:type="paragraph" w:customStyle="1" w:styleId="F083327F355449DAAD231E223FCCC60E">
    <w:name w:val="F083327F355449DAAD231E223FCCC60E"/>
    <w:rsid w:val="00523B78"/>
  </w:style>
  <w:style w:type="paragraph" w:customStyle="1" w:styleId="63A5756F93AB4AF0BE65B6BD22DEA97A">
    <w:name w:val="63A5756F93AB4AF0BE65B6BD22DEA97A"/>
    <w:rsid w:val="00523B78"/>
  </w:style>
  <w:style w:type="character" w:styleId="PlaceholderText">
    <w:name w:val="Placeholder Text"/>
    <w:basedOn w:val="DefaultParagraphFont"/>
    <w:uiPriority w:val="99"/>
    <w:semiHidden/>
    <w:rsid w:val="00523B78"/>
    <w:rPr>
      <w:color w:val="808080"/>
    </w:rPr>
  </w:style>
  <w:style w:type="paragraph" w:customStyle="1" w:styleId="9EB06ED6DD2E46DAAB7BE055ABF1BFCC">
    <w:name w:val="9EB06ED6DD2E46DAAB7BE055ABF1BFCC"/>
    <w:rsid w:val="00523B78"/>
  </w:style>
  <w:style w:type="paragraph" w:customStyle="1" w:styleId="EBAC42A5E20D448C9AECC9D0B5EF1358">
    <w:name w:val="EBAC42A5E20D448C9AECC9D0B5EF1358"/>
    <w:rsid w:val="00523B78"/>
  </w:style>
  <w:style w:type="paragraph" w:customStyle="1" w:styleId="4B152A91AC0141DEBBD560DEBE3D25A4">
    <w:name w:val="4B152A91AC0141DEBBD560DEBE3D25A4"/>
    <w:rsid w:val="00523B78"/>
  </w:style>
  <w:style w:type="paragraph" w:customStyle="1" w:styleId="82736296867640C4B020B2F4BD574CBF">
    <w:name w:val="82736296867640C4B020B2F4BD574CBF"/>
    <w:rsid w:val="00523B78"/>
  </w:style>
  <w:style w:type="paragraph" w:customStyle="1" w:styleId="56B1F5686A704BA180691DB0C85003BC">
    <w:name w:val="56B1F5686A704BA180691DB0C85003BC"/>
    <w:rsid w:val="00523B78"/>
  </w:style>
  <w:style w:type="paragraph" w:customStyle="1" w:styleId="8F0991918E4E417980464BD277446CDE">
    <w:name w:val="8F0991918E4E417980464BD277446CDE"/>
    <w:rsid w:val="00523B78"/>
  </w:style>
  <w:style w:type="paragraph" w:customStyle="1" w:styleId="A483D4F7F78A4961BD365236E1F16A08">
    <w:name w:val="A483D4F7F78A4961BD365236E1F16A08"/>
    <w:rsid w:val="00887863"/>
  </w:style>
  <w:style w:type="paragraph" w:customStyle="1" w:styleId="7DA3D33625CE4C5A98C54DA93D2CA623">
    <w:name w:val="7DA3D33625CE4C5A98C54DA93D2CA623"/>
    <w:rsid w:val="00887863"/>
  </w:style>
  <w:style w:type="paragraph" w:customStyle="1" w:styleId="15D94023BDA544299C5AD901D8F9CAAF">
    <w:name w:val="15D94023BDA544299C5AD901D8F9CAAF"/>
    <w:rsid w:val="00887863"/>
  </w:style>
  <w:style w:type="paragraph" w:customStyle="1" w:styleId="5E4837DC0FE84AF2ABF2710DC65A6F21">
    <w:name w:val="5E4837DC0FE84AF2ABF2710DC65A6F21"/>
    <w:rsid w:val="00887863"/>
  </w:style>
  <w:style w:type="paragraph" w:customStyle="1" w:styleId="A6786B1C4FF74AC7ACEE3C7E56C07FC5">
    <w:name w:val="A6786B1C4FF74AC7ACEE3C7E56C07FC5"/>
    <w:rsid w:val="00887863"/>
  </w:style>
  <w:style w:type="paragraph" w:customStyle="1" w:styleId="94AB8EE2D0024D488B3327F96C73F2E3">
    <w:name w:val="94AB8EE2D0024D488B3327F96C73F2E3"/>
    <w:rsid w:val="00887863"/>
  </w:style>
  <w:style w:type="paragraph" w:customStyle="1" w:styleId="BBF1C8BFCAD5473381307DDF43F4B58F">
    <w:name w:val="BBF1C8BFCAD5473381307DDF43F4B58F"/>
    <w:rsid w:val="00887863"/>
  </w:style>
  <w:style w:type="paragraph" w:customStyle="1" w:styleId="0FD46F38186D46CA9D5D554BD0734BE5">
    <w:name w:val="0FD46F38186D46CA9D5D554BD0734BE5"/>
    <w:rsid w:val="00887863"/>
  </w:style>
  <w:style w:type="paragraph" w:customStyle="1" w:styleId="C88386A9959E4D4FB328ADD544B146D9">
    <w:name w:val="C88386A9959E4D4FB328ADD544B146D9"/>
    <w:rsid w:val="00CD4955"/>
  </w:style>
  <w:style w:type="paragraph" w:customStyle="1" w:styleId="B85A2B613DDC40E5B3240C471CA8BF70">
    <w:name w:val="B85A2B613DDC40E5B3240C471CA8BF70"/>
    <w:rsid w:val="00CD4955"/>
  </w:style>
  <w:style w:type="paragraph" w:customStyle="1" w:styleId="1CF603422FE441CBB5F559D597C68302">
    <w:name w:val="1CF603422FE441CBB5F559D597C68302"/>
    <w:rsid w:val="00CD4955"/>
  </w:style>
  <w:style w:type="paragraph" w:customStyle="1" w:styleId="7323771831254116A7CC79DEBF93FFA1">
    <w:name w:val="7323771831254116A7CC79DEBF93FFA1"/>
    <w:rsid w:val="00CD4955"/>
  </w:style>
  <w:style w:type="paragraph" w:customStyle="1" w:styleId="673C6C7F62FE4C0D903BA9BAD099495E">
    <w:name w:val="673C6C7F62FE4C0D903BA9BAD099495E"/>
    <w:rsid w:val="00CD4955"/>
  </w:style>
  <w:style w:type="paragraph" w:customStyle="1" w:styleId="CBD13F9D02704A13A44F687EF526F12E">
    <w:name w:val="CBD13F9D02704A13A44F687EF526F12E"/>
    <w:rsid w:val="00CD4955"/>
  </w:style>
  <w:style w:type="paragraph" w:customStyle="1" w:styleId="A8DB7F9BB3AB4D5DA7956B146AC74C27">
    <w:name w:val="A8DB7F9BB3AB4D5DA7956B146AC74C27"/>
    <w:rsid w:val="00CD4955"/>
  </w:style>
  <w:style w:type="paragraph" w:customStyle="1" w:styleId="EFAF6CE846AD4BAAA30E4D8199594C71">
    <w:name w:val="EFAF6CE846AD4BAAA30E4D8199594C71"/>
    <w:rsid w:val="00CD4955"/>
  </w:style>
  <w:style w:type="paragraph" w:customStyle="1" w:styleId="88665D21FEF240FDBF39312B21B0D3A1">
    <w:name w:val="88665D21FEF240FDBF39312B21B0D3A1"/>
    <w:rsid w:val="00CD4955"/>
  </w:style>
  <w:style w:type="paragraph" w:customStyle="1" w:styleId="1CC0EACC0B6B4E98B06052EA043D06C8">
    <w:name w:val="1CC0EACC0B6B4E98B06052EA043D06C8"/>
    <w:rsid w:val="00CD4955"/>
  </w:style>
  <w:style w:type="paragraph" w:customStyle="1" w:styleId="00C314CC89C743928B33F63BFC4062F6">
    <w:name w:val="00C314CC89C743928B33F63BFC4062F6"/>
    <w:rsid w:val="00CD4955"/>
  </w:style>
  <w:style w:type="paragraph" w:customStyle="1" w:styleId="A9060A2C9DA243259376563A524C76CD">
    <w:name w:val="A9060A2C9DA243259376563A524C76CD"/>
    <w:rsid w:val="00CD4955"/>
  </w:style>
  <w:style w:type="paragraph" w:customStyle="1" w:styleId="C6B8C87A5C354D5D83B9BF34277A019E">
    <w:name w:val="C6B8C87A5C354D5D83B9BF34277A019E"/>
    <w:rsid w:val="00CD4955"/>
  </w:style>
  <w:style w:type="paragraph" w:customStyle="1" w:styleId="C47F8382A36D410EB105C239FCE05CCC">
    <w:name w:val="C47F8382A36D410EB105C239FCE05CCC"/>
    <w:rsid w:val="00CD4955"/>
  </w:style>
  <w:style w:type="paragraph" w:customStyle="1" w:styleId="3856B79E8382436AB1D087D2DCC7C89B">
    <w:name w:val="3856B79E8382436AB1D087D2DCC7C89B"/>
    <w:rsid w:val="00CD4955"/>
  </w:style>
  <w:style w:type="paragraph" w:customStyle="1" w:styleId="6FB58718FE0643289B16BA7437D002E6">
    <w:name w:val="6FB58718FE0643289B16BA7437D002E6"/>
    <w:rsid w:val="00124B72"/>
  </w:style>
  <w:style w:type="paragraph" w:customStyle="1" w:styleId="E56D071D7BBF4C70AA8F1C7C83FFF587">
    <w:name w:val="E56D071D7BBF4C70AA8F1C7C83FFF587"/>
    <w:rsid w:val="00124B72"/>
  </w:style>
  <w:style w:type="paragraph" w:customStyle="1" w:styleId="431A0B1535BE4102822BF28F54E3FDDC">
    <w:name w:val="431A0B1535BE4102822BF28F54E3FDDC"/>
    <w:rsid w:val="00124B72"/>
  </w:style>
  <w:style w:type="paragraph" w:customStyle="1" w:styleId="77EFDA9225D94A31AFA7941375F23041">
    <w:name w:val="77EFDA9225D94A31AFA7941375F23041"/>
    <w:rsid w:val="00523B78"/>
    <w:pPr>
      <w:spacing w:after="200" w:line="276" w:lineRule="auto"/>
    </w:pPr>
    <w:rPr>
      <w:lang w:val="en-GB" w:eastAsia="en-GB"/>
    </w:rPr>
  </w:style>
  <w:style w:type="paragraph" w:customStyle="1" w:styleId="467408E0B6845A4FAFA6A8A86D54EC62">
    <w:name w:val="467408E0B6845A4FAFA6A8A86D54EC62"/>
    <w:rsid w:val="00F51D2B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980C7441A7760B4589AC6B88DC29B8C1">
    <w:name w:val="980C7441A7760B4589AC6B88DC29B8C1"/>
    <w:rsid w:val="00F51D2B"/>
    <w:pPr>
      <w:spacing w:after="0" w:line="240" w:lineRule="auto"/>
    </w:pPr>
    <w:rPr>
      <w:sz w:val="24"/>
      <w:szCs w:val="24"/>
      <w:lang w:val="en-GB" w:eastAsia="en-GB" w:bidi="ta-IN"/>
    </w:rPr>
  </w:style>
  <w:style w:type="paragraph" w:customStyle="1" w:styleId="03DD172A370DF84D97576DF10FB3F426">
    <w:name w:val="03DD172A370DF84D97576DF10FB3F426"/>
    <w:rsid w:val="00F51D2B"/>
    <w:pPr>
      <w:spacing w:after="0" w:line="240" w:lineRule="auto"/>
    </w:pPr>
    <w:rPr>
      <w:sz w:val="24"/>
      <w:szCs w:val="24"/>
      <w:lang w:val="en-GB" w:eastAsia="en-GB" w:bidi="ta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AE5F23-06FC-4C3A-834F-37778CA310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229F5B-2227-4635-B2E1-72C1E729B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TS103464381-1.dotx</Template>
  <TotalTime>3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Vijay Kumar R – JavaScript Developer</dc:creator>
  <cp:keywords/>
  <cp:lastModifiedBy>Bala</cp:lastModifiedBy>
  <cp:revision>6</cp:revision>
  <cp:lastPrinted>2018-02-02T07:11:00Z</cp:lastPrinted>
  <dcterms:created xsi:type="dcterms:W3CDTF">2018-02-23T09:25:00Z</dcterms:created>
  <dcterms:modified xsi:type="dcterms:W3CDTF">2018-02-28T20:06:00Z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TC034643819991</vt:lpwstr>
  </property>
</Properties>
</file>